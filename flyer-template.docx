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D3A" w:rsidRPr="00846643" w:rsidRDefault="00846643" w:rsidP="00185D3A">
      <w:pPr>
        <w:spacing w:line="240" w:lineRule="auto"/>
        <w:rPr>
          <w:rFonts w:asciiTheme="majorHAnsi" w:hAnsiTheme="majorHAnsi" w:cstheme="majorHAnsi"/>
          <w:b/>
          <w:bCs/>
          <w:color w:val="FF0000"/>
          <w:sz w:val="24"/>
          <w:szCs w:val="24"/>
          <w:u w:val="single"/>
        </w:rPr>
      </w:pPr>
      <w:r w:rsidRPr="00846643">
        <w:rPr>
          <w:rFonts w:asciiTheme="majorHAnsi" w:hAnsiTheme="majorHAnsi" w:cstheme="majorHAnsi"/>
          <w:b/>
          <w:bCs/>
          <w:color w:val="FF0000"/>
          <w:sz w:val="24"/>
          <w:szCs w:val="24"/>
          <w:u w:val="single"/>
        </w:rPr>
        <w:t>NAZWA OAZY</w:t>
      </w:r>
      <w:r w:rsidR="00A5648E">
        <w:rPr>
          <w:rFonts w:asciiTheme="majorHAnsi" w:hAnsiTheme="majorHAnsi" w:cstheme="majorHAnsi"/>
          <w:b/>
          <w:bCs/>
          <w:color w:val="FF0000"/>
          <w:sz w:val="24"/>
          <w:szCs w:val="24"/>
          <w:u w:val="single"/>
        </w:rPr>
        <w:t xml:space="preserve"> – NAGŁÓWEK</w:t>
      </w:r>
    </w:p>
    <w:p w:rsidR="005C142A" w:rsidRPr="0036713C" w:rsidRDefault="005C142A" w:rsidP="0036713C">
      <w:pPr>
        <w:pStyle w:val="ulotkazwrotka"/>
      </w:pPr>
      <w:bookmarkStart w:id="0" w:name="_GoBack"/>
      <w:bookmarkEnd w:id="0"/>
    </w:p>
    <w:sectPr w:rsidR="005C142A" w:rsidRPr="0036713C" w:rsidSect="0028608C">
      <w:pgSz w:w="16838" w:h="11906" w:orient="landscape"/>
      <w:pgMar w:top="720" w:right="720" w:bottom="720" w:left="720" w:header="708" w:footer="708" w:gutter="0"/>
      <w:cols w:num="4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42E76"/>
    <w:multiLevelType w:val="hybridMultilevel"/>
    <w:tmpl w:val="4A841E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163AC"/>
    <w:multiLevelType w:val="hybridMultilevel"/>
    <w:tmpl w:val="13DC49B6"/>
    <w:lvl w:ilvl="0" w:tplc="01C06462">
      <w:start w:val="1"/>
      <w:numFmt w:val="decimal"/>
      <w:suff w:val="space"/>
      <w:lvlText w:val="%1."/>
      <w:lvlJc w:val="left"/>
      <w:pPr>
        <w:ind w:left="170" w:hanging="170"/>
      </w:pPr>
      <w:rPr>
        <w:rFonts w:hint="default"/>
        <w:b/>
        <w:i w:val="0"/>
        <w:caps w:val="0"/>
        <w:strike w:val="0"/>
        <w:dstrike w:val="0"/>
        <w:u w:val="singl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54D50"/>
    <w:multiLevelType w:val="hybridMultilevel"/>
    <w:tmpl w:val="0E923B9E"/>
    <w:lvl w:ilvl="0" w:tplc="A4E44A78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72C6C"/>
    <w:multiLevelType w:val="hybridMultilevel"/>
    <w:tmpl w:val="DC8C6B5E"/>
    <w:lvl w:ilvl="0" w:tplc="534A9736">
      <w:start w:val="1"/>
      <w:numFmt w:val="decimal"/>
      <w:suff w:val="space"/>
      <w:lvlText w:val="%1."/>
      <w:lvlJc w:val="left"/>
      <w:pPr>
        <w:ind w:left="170" w:hanging="170"/>
      </w:pPr>
      <w:rPr>
        <w:rFonts w:hint="default"/>
        <w:b/>
        <w:i w:val="0"/>
        <w:caps w:val="0"/>
        <w:strike w:val="0"/>
        <w:dstrike w:val="0"/>
        <w:u w:val="singl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940D5"/>
    <w:multiLevelType w:val="hybridMultilevel"/>
    <w:tmpl w:val="9C005634"/>
    <w:lvl w:ilvl="0" w:tplc="748A7302">
      <w:start w:val="1"/>
      <w:numFmt w:val="decimal"/>
      <w:pStyle w:val="ulotkatytul"/>
      <w:suff w:val="space"/>
      <w:lvlText w:val="%1."/>
      <w:lvlJc w:val="left"/>
      <w:pPr>
        <w:ind w:left="170" w:hanging="170"/>
      </w:pPr>
      <w:rPr>
        <w:rFonts w:hint="default"/>
        <w:b/>
        <w:i w:val="0"/>
        <w:caps w:val="0"/>
        <w:strike w:val="0"/>
        <w:dstrike w:val="0"/>
        <w:u w:val="singl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165A5"/>
    <w:multiLevelType w:val="hybridMultilevel"/>
    <w:tmpl w:val="62C453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8A112E"/>
    <w:multiLevelType w:val="hybridMultilevel"/>
    <w:tmpl w:val="7262838E"/>
    <w:lvl w:ilvl="0" w:tplc="534A9736">
      <w:start w:val="1"/>
      <w:numFmt w:val="decimal"/>
      <w:suff w:val="space"/>
      <w:lvlText w:val="%1."/>
      <w:lvlJc w:val="left"/>
      <w:pPr>
        <w:ind w:left="170" w:hanging="170"/>
      </w:pPr>
      <w:rPr>
        <w:rFonts w:hint="default"/>
        <w:b/>
        <w:i w:val="0"/>
        <w:caps w:val="0"/>
        <w:strike w:val="0"/>
        <w:dstrike w:val="0"/>
        <w:u w:val="singl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D516F"/>
    <w:multiLevelType w:val="hybridMultilevel"/>
    <w:tmpl w:val="95A429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A23F0"/>
    <w:multiLevelType w:val="hybridMultilevel"/>
    <w:tmpl w:val="010464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2"/>
  </w:num>
  <w:num w:numId="5">
    <w:abstractNumId w:val="3"/>
  </w:num>
  <w:num w:numId="6">
    <w:abstractNumId w:val="0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3A"/>
    <w:rsid w:val="00112756"/>
    <w:rsid w:val="00130404"/>
    <w:rsid w:val="00185D3A"/>
    <w:rsid w:val="001E523A"/>
    <w:rsid w:val="00231416"/>
    <w:rsid w:val="00253BB4"/>
    <w:rsid w:val="0028608C"/>
    <w:rsid w:val="0036713C"/>
    <w:rsid w:val="003725A3"/>
    <w:rsid w:val="00377061"/>
    <w:rsid w:val="00391DDE"/>
    <w:rsid w:val="003C0794"/>
    <w:rsid w:val="003F3D4A"/>
    <w:rsid w:val="004013F0"/>
    <w:rsid w:val="00471DFD"/>
    <w:rsid w:val="00485E32"/>
    <w:rsid w:val="004C0F5D"/>
    <w:rsid w:val="004D4004"/>
    <w:rsid w:val="00557399"/>
    <w:rsid w:val="005C0406"/>
    <w:rsid w:val="005C142A"/>
    <w:rsid w:val="005D03CB"/>
    <w:rsid w:val="005E7F30"/>
    <w:rsid w:val="007155EB"/>
    <w:rsid w:val="00732BF3"/>
    <w:rsid w:val="00751F8C"/>
    <w:rsid w:val="0076596A"/>
    <w:rsid w:val="008144DB"/>
    <w:rsid w:val="00846643"/>
    <w:rsid w:val="00873571"/>
    <w:rsid w:val="00896EAF"/>
    <w:rsid w:val="00914321"/>
    <w:rsid w:val="009175F2"/>
    <w:rsid w:val="00943572"/>
    <w:rsid w:val="00977EEB"/>
    <w:rsid w:val="00A0568A"/>
    <w:rsid w:val="00A0589C"/>
    <w:rsid w:val="00A544BC"/>
    <w:rsid w:val="00A5648E"/>
    <w:rsid w:val="00B760A3"/>
    <w:rsid w:val="00BA1457"/>
    <w:rsid w:val="00BF30AB"/>
    <w:rsid w:val="00C72917"/>
    <w:rsid w:val="00C9542B"/>
    <w:rsid w:val="00CA61DC"/>
    <w:rsid w:val="00D027B7"/>
    <w:rsid w:val="00D838AD"/>
    <w:rsid w:val="00D96A4F"/>
    <w:rsid w:val="00DA6CCE"/>
    <w:rsid w:val="00E16897"/>
    <w:rsid w:val="00EE4EA6"/>
    <w:rsid w:val="00F93953"/>
    <w:rsid w:val="00F9413F"/>
    <w:rsid w:val="00FB2C45"/>
    <w:rsid w:val="00FD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C060F"/>
  <w15:chartTrackingRefBased/>
  <w15:docId w15:val="{A3FF6C89-F7EA-40A6-A7DE-59BAF0F24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85D3A"/>
    <w:pPr>
      <w:suppressAutoHyphens/>
      <w:spacing w:after="200" w:line="276" w:lineRule="auto"/>
    </w:pPr>
    <w:rPr>
      <w:rFonts w:ascii="Calibri" w:eastAsia="Calibri" w:hAnsi="Calibri" w:cs="Times New Roman"/>
      <w:lang w:eastAsia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ulotkaabstract">
    <w:name w:val="ulotka_abstract"/>
    <w:basedOn w:val="Normalny"/>
    <w:autoRedefine/>
    <w:qFormat/>
    <w:rsid w:val="00D96A4F"/>
    <w:pPr>
      <w:suppressAutoHyphens w:val="0"/>
      <w:spacing w:after="160" w:line="240" w:lineRule="auto"/>
    </w:pPr>
    <w:rPr>
      <w:rFonts w:asciiTheme="majorHAnsi" w:eastAsiaTheme="minorHAnsi" w:hAnsiTheme="majorHAnsi" w:cstheme="minorBidi"/>
      <w:sz w:val="18"/>
      <w:lang w:eastAsia="en-US"/>
    </w:rPr>
  </w:style>
  <w:style w:type="paragraph" w:customStyle="1" w:styleId="ulotkazwrotka">
    <w:name w:val="ulotka_zwrotka"/>
    <w:basedOn w:val="ulotkaabstract"/>
    <w:autoRedefine/>
    <w:qFormat/>
    <w:rsid w:val="00977EEB"/>
  </w:style>
  <w:style w:type="paragraph" w:customStyle="1" w:styleId="ulotkarefren">
    <w:name w:val="ulotka_refren"/>
    <w:basedOn w:val="ulotkazwrotka"/>
    <w:next w:val="ulotkazwrotka"/>
    <w:autoRedefine/>
    <w:qFormat/>
    <w:rsid w:val="00977EEB"/>
    <w:rPr>
      <w:i/>
    </w:rPr>
  </w:style>
  <w:style w:type="paragraph" w:customStyle="1" w:styleId="ulotkatytul">
    <w:name w:val="ulotka_tytul"/>
    <w:basedOn w:val="ulotkaabstract"/>
    <w:next w:val="ulotkazwrotka"/>
    <w:autoRedefine/>
    <w:qFormat/>
    <w:rsid w:val="00112756"/>
    <w:pPr>
      <w:keepNext/>
      <w:numPr>
        <w:numId w:val="1"/>
      </w:numPr>
      <w:spacing w:after="120"/>
    </w:pPr>
    <w:rPr>
      <w:b/>
      <w:u w:val="single"/>
    </w:rPr>
  </w:style>
  <w:style w:type="paragraph" w:styleId="Bezodstpw">
    <w:name w:val="No Spacing"/>
    <w:uiPriority w:val="1"/>
    <w:qFormat/>
    <w:rsid w:val="00185D3A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391DD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85E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28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Niestandardowe%20szablony%20pakietu%20Office\ulotka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ulotka_template.dotx</Template>
  <TotalTime>86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55</cp:revision>
  <dcterms:created xsi:type="dcterms:W3CDTF">2021-07-10T19:53:00Z</dcterms:created>
  <dcterms:modified xsi:type="dcterms:W3CDTF">2021-09-30T11:59:00Z</dcterms:modified>
</cp:coreProperties>
</file>